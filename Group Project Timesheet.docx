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0B6E" w14:textId="77777777" w:rsidR="00E30AB4" w:rsidRPr="00E30AB4" w:rsidRDefault="00E30AB4" w:rsidP="00E30AB4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30AB4">
        <w:rPr>
          <w:rFonts w:ascii="Calibri" w:eastAsia="Times New Roman" w:hAnsi="Calibri" w:cs="Calibri"/>
          <w:b/>
          <w:bCs/>
          <w:caps/>
        </w:rPr>
        <w:t>Group Project Timesheet</w:t>
      </w:r>
    </w:p>
    <w:p w14:paraId="39C783DC" w14:textId="77777777" w:rsidR="005804B4" w:rsidRDefault="00E30AB4" w:rsidP="00E30AB4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</w:rPr>
      </w:pPr>
      <w:r w:rsidRPr="00E30AB4">
        <w:rPr>
          <w:rFonts w:ascii="Calibri" w:eastAsia="Times New Roman" w:hAnsi="Calibri" w:cs="Calibri"/>
        </w:rPr>
        <w:t>Group Member Name:</w:t>
      </w:r>
    </w:p>
    <w:p w14:paraId="3D8950C1" w14:textId="612DD83E" w:rsidR="00E30AB4" w:rsidRPr="00E30AB4" w:rsidRDefault="005804B4" w:rsidP="00E30AB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 xml:space="preserve"> Jacob Tapp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E30AB4" w:rsidRPr="00E30AB4" w14:paraId="374357ED" w14:textId="77777777" w:rsidTr="00E30AB4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BD521" w14:textId="56CFB42A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Date: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C24BD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Activities: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A20A8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Start: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39722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Finish: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9E5D8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Hours: </w:t>
            </w:r>
          </w:p>
        </w:tc>
      </w:tr>
      <w:tr w:rsidR="00E30AB4" w:rsidRPr="00E30AB4" w14:paraId="76355D20" w14:textId="77777777" w:rsidTr="00E30AB4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0EB60" w14:textId="54D0F32D" w:rsidR="00E30AB4" w:rsidRPr="00E30AB4" w:rsidRDefault="005804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6-18-21</w:t>
            </w:r>
            <w:r w:rsidR="00E30AB4"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29845" w14:textId="596FB8CE" w:rsidR="00E30AB4" w:rsidRPr="00E30AB4" w:rsidRDefault="005804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Reached out to group members about creating a google doc for our outline. Created the document and listed the six influences</w:t>
            </w:r>
            <w:r w:rsidR="00E30AB4"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8531B" w14:textId="70F71DBB" w:rsidR="00E30AB4" w:rsidRPr="00E30AB4" w:rsidRDefault="005804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1:00 PM</w:t>
            </w:r>
            <w:r w:rsidR="00E30AB4"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8E397" w14:textId="0274DC3A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  <w:r w:rsidR="005804B4">
              <w:rPr>
                <w:rFonts w:ascii="Calibri" w:eastAsia="Times New Roman" w:hAnsi="Calibri" w:cs="Calibri"/>
              </w:rPr>
              <w:t>2:30 PM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FD4DA" w14:textId="6066033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  <w:r w:rsidR="005804B4">
              <w:rPr>
                <w:rFonts w:ascii="Calibri" w:eastAsia="Times New Roman" w:hAnsi="Calibri" w:cs="Calibri"/>
              </w:rPr>
              <w:t>1.5</w:t>
            </w:r>
          </w:p>
        </w:tc>
      </w:tr>
      <w:tr w:rsidR="00E30AB4" w:rsidRPr="00E30AB4" w14:paraId="59DE2FE4" w14:textId="77777777" w:rsidTr="00E30AB4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27BB9" w14:textId="562E1F4B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  <w:r w:rsidR="005804B4">
              <w:rPr>
                <w:rFonts w:ascii="Calibri" w:eastAsia="Times New Roman" w:hAnsi="Calibri" w:cs="Calibri"/>
              </w:rPr>
              <w:t>6-19-21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16603" w14:textId="087AEA1E" w:rsidR="00E30AB4" w:rsidRPr="00E30AB4" w:rsidRDefault="005804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Filled out the outline with talking points for a potential 5</w:t>
            </w:r>
            <w:r w:rsidRPr="005804B4">
              <w:rPr>
                <w:rFonts w:ascii="Calibri" w:eastAsia="Times New Roman" w:hAnsi="Calibri" w:cs="Calibri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</w:rPr>
              <w:t xml:space="preserve"> lesson</w:t>
            </w:r>
            <w:r w:rsidR="00E30AB4"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35A08" w14:textId="7243D61A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  <w:r w:rsidR="005804B4">
              <w:rPr>
                <w:rFonts w:ascii="Calibri" w:eastAsia="Times New Roman" w:hAnsi="Calibri" w:cs="Calibri"/>
              </w:rPr>
              <w:t>5:00 PM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1AFAE" w14:textId="4C414960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</w:t>
            </w:r>
            <w:r w:rsidR="005804B4">
              <w:rPr>
                <w:rFonts w:ascii="Calibri" w:eastAsia="Times New Roman" w:hAnsi="Calibri" w:cs="Calibri"/>
              </w:rPr>
              <w:t>6:00 PM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DB10E" w14:textId="4496332A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  <w:r w:rsidR="005804B4">
              <w:rPr>
                <w:rFonts w:ascii="Calibri" w:eastAsia="Times New Roman" w:hAnsi="Calibri" w:cs="Calibri"/>
              </w:rPr>
              <w:t>1</w:t>
            </w:r>
          </w:p>
        </w:tc>
      </w:tr>
      <w:tr w:rsidR="00E30AB4" w:rsidRPr="00E30AB4" w14:paraId="35403556" w14:textId="77777777" w:rsidTr="00E30AB4">
        <w:tc>
          <w:tcPr>
            <w:tcW w:w="18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BE01472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7D325B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0197D6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2AD139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9416F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E30AB4" w:rsidRPr="00E30AB4" w14:paraId="48203EA1" w14:textId="77777777" w:rsidTr="00E30AB4"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B014D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DD7BE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A55BD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47F29A" w14:textId="777777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Pr="00E30AB4">
              <w:rPr>
                <w:rFonts w:ascii="Calibri" w:eastAsia="Times New Roman" w:hAnsi="Calibri" w:cs="Calibri"/>
                <w:shd w:val="clear" w:color="auto" w:fill="FFFF00"/>
              </w:rPr>
              <w:t>Total Hours:       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2C79A" w14:textId="30106177" w:rsidR="00E30AB4" w:rsidRPr="00E30AB4" w:rsidRDefault="00E30AB4" w:rsidP="00E30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="005804B4">
              <w:rPr>
                <w:rFonts w:ascii="Century Gothic" w:eastAsia="Times New Roman" w:hAnsi="Century Gothic" w:cs="Times New Roman"/>
              </w:rPr>
              <w:t>2.5</w:t>
            </w:r>
          </w:p>
        </w:tc>
      </w:tr>
    </w:tbl>
    <w:p w14:paraId="180F7E9B" w14:textId="77777777" w:rsidR="009C5F16" w:rsidRPr="00E30AB4" w:rsidRDefault="009C5F16" w:rsidP="009C5F1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30AB4">
        <w:rPr>
          <w:rFonts w:ascii="Calibri" w:eastAsia="Times New Roman" w:hAnsi="Calibri" w:cs="Calibri"/>
        </w:rPr>
        <w:t>Group Member Name:________________________________________________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C5F16" w:rsidRPr="00E30AB4" w14:paraId="2A618CF9" w14:textId="77777777" w:rsidTr="00C16C2E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8CB2A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Date: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6CF5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Activities: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D289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Start: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A85C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Finish: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B6FED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Hours: </w:t>
            </w:r>
          </w:p>
        </w:tc>
      </w:tr>
      <w:tr w:rsidR="009C5F16" w:rsidRPr="00E30AB4" w14:paraId="183455C0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F6EF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31DC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ACF0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5616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5F9FE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03270EC6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5D60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CEF50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595D2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1773F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8A38C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46916344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6E7E6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F3D8F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D63D6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FE7B4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C241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24C41D39" w14:textId="77777777" w:rsidTr="00C16C2E"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A0A8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2F3A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A04E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BA73B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Pr="00E30AB4">
              <w:rPr>
                <w:rFonts w:ascii="Calibri" w:eastAsia="Times New Roman" w:hAnsi="Calibri" w:cs="Calibri"/>
                <w:shd w:val="clear" w:color="auto" w:fill="FFFF00"/>
              </w:rPr>
              <w:t>Total Hours:       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6526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</w:tr>
    </w:tbl>
    <w:p w14:paraId="12A1EB73" w14:textId="77777777" w:rsidR="009C5F16" w:rsidRPr="00E30AB4" w:rsidRDefault="009C5F16" w:rsidP="009C5F1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30AB4">
        <w:rPr>
          <w:rFonts w:ascii="Calibri" w:eastAsia="Times New Roman" w:hAnsi="Calibri" w:cs="Calibri"/>
        </w:rPr>
        <w:t>Group Member Name:________________________________________________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C5F16" w:rsidRPr="00E30AB4" w14:paraId="121BF699" w14:textId="77777777" w:rsidTr="00C16C2E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2692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Date: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8D6D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Activities: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779A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Start: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303A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Finish: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05E3C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Hours: </w:t>
            </w:r>
          </w:p>
        </w:tc>
      </w:tr>
      <w:tr w:rsidR="009C5F16" w:rsidRPr="00E30AB4" w14:paraId="26B3AEA5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FF40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22722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414BA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BE11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6E7B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55BB6BE1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FCA0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56EF0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DE09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D5D1E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A091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49B90935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2267D3E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99F799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6081C9A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3E00C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FF0E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1F8AA33C" w14:textId="77777777" w:rsidTr="00C16C2E"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320CD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E3D8D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C255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31294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Pr="00E30AB4">
              <w:rPr>
                <w:rFonts w:ascii="Calibri" w:eastAsia="Times New Roman" w:hAnsi="Calibri" w:cs="Calibri"/>
                <w:shd w:val="clear" w:color="auto" w:fill="FFFF00"/>
              </w:rPr>
              <w:t>Total Hours:       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9B5A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</w:tr>
    </w:tbl>
    <w:p w14:paraId="24A4E6ED" w14:textId="77777777" w:rsidR="009C5F16" w:rsidRPr="00E30AB4" w:rsidRDefault="009C5F16" w:rsidP="009C5F1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30AB4">
        <w:rPr>
          <w:rFonts w:ascii="Calibri" w:eastAsia="Times New Roman" w:hAnsi="Calibri" w:cs="Calibri"/>
        </w:rPr>
        <w:t>Group Member Name:________________________________________________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C5F16" w:rsidRPr="00E30AB4" w14:paraId="098F144E" w14:textId="77777777" w:rsidTr="00C16C2E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BD96D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Date: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127CE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Activities: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0D15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Start: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AF53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Finish: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DB17E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Hours: </w:t>
            </w:r>
          </w:p>
        </w:tc>
      </w:tr>
      <w:tr w:rsidR="009C5F16" w:rsidRPr="00E30AB4" w14:paraId="3066CA95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AAC9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C9FF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1583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10FA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D72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1C00EFB9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6757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45C8C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F414D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8E3AA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2CF8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79CFC164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9591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ADB626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D5AF94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1A46B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7316C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25CFE436" w14:textId="77777777" w:rsidTr="00C16C2E"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B0C4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27F1F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89BF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285B2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Pr="00E30AB4">
              <w:rPr>
                <w:rFonts w:ascii="Calibri" w:eastAsia="Times New Roman" w:hAnsi="Calibri" w:cs="Calibri"/>
                <w:shd w:val="clear" w:color="auto" w:fill="FFFF00"/>
              </w:rPr>
              <w:t>Total Hours:       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96D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</w:tr>
    </w:tbl>
    <w:p w14:paraId="3372B100" w14:textId="77777777" w:rsidR="009C5F16" w:rsidRPr="00E30AB4" w:rsidRDefault="009C5F16" w:rsidP="009C5F1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30AB4">
        <w:rPr>
          <w:rFonts w:ascii="Calibri" w:eastAsia="Times New Roman" w:hAnsi="Calibri" w:cs="Calibri"/>
        </w:rPr>
        <w:t>Group Member Name:________________________________________________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C5F16" w:rsidRPr="00E30AB4" w14:paraId="7165E064" w14:textId="77777777" w:rsidTr="00C16C2E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D2E7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Date: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0A9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Activities: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BF78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Start: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3EA8F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Time Finish: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34B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Hours: </w:t>
            </w:r>
          </w:p>
        </w:tc>
      </w:tr>
      <w:tr w:rsidR="009C5F16" w:rsidRPr="00E30AB4" w14:paraId="554295F4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634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538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7B5C4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4C65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E2E7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2313D028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F89FA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D41F2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799C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88B0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FAB85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227AABBC" w14:textId="77777777" w:rsidTr="00C16C2E">
        <w:tc>
          <w:tcPr>
            <w:tcW w:w="18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A2542E8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28496D9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9BD12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B2D813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818C2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alibri" w:eastAsia="Times New Roman" w:hAnsi="Calibri" w:cs="Calibri"/>
              </w:rPr>
              <w:t>  </w:t>
            </w:r>
          </w:p>
        </w:tc>
      </w:tr>
      <w:tr w:rsidR="009C5F16" w:rsidRPr="00E30AB4" w14:paraId="326A3386" w14:textId="77777777" w:rsidTr="00C16C2E"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B1C4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950A6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BD41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4555B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  <w:r w:rsidRPr="00E30AB4">
              <w:rPr>
                <w:rFonts w:ascii="Calibri" w:eastAsia="Times New Roman" w:hAnsi="Calibri" w:cs="Calibri"/>
                <w:shd w:val="clear" w:color="auto" w:fill="FFFF00"/>
              </w:rPr>
              <w:t>Total Hours:       </w:t>
            </w:r>
            <w:r w:rsidRPr="00E30AB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B6FBC" w14:textId="77777777" w:rsidR="009C5F16" w:rsidRPr="00E30AB4" w:rsidRDefault="009C5F16" w:rsidP="00C16C2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AB4">
              <w:rPr>
                <w:rFonts w:ascii="Century Gothic" w:eastAsia="Times New Roman" w:hAnsi="Century Gothic" w:cs="Times New Roman"/>
              </w:rPr>
              <w:t> </w:t>
            </w:r>
          </w:p>
        </w:tc>
      </w:tr>
    </w:tbl>
    <w:p w14:paraId="2F47664F" w14:textId="77777777" w:rsidR="00984D14" w:rsidRDefault="00984D14" w:rsidP="00E30AB4">
      <w:pPr>
        <w:spacing w:before="100" w:beforeAutospacing="1" w:after="100" w:afterAutospacing="1" w:line="240" w:lineRule="auto"/>
        <w:textAlignment w:val="baseline"/>
      </w:pPr>
    </w:p>
    <w:sectPr w:rsidR="009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B4"/>
    <w:rsid w:val="005804B4"/>
    <w:rsid w:val="00984D14"/>
    <w:rsid w:val="009C5F16"/>
    <w:rsid w:val="00E3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0B80"/>
  <w15:chartTrackingRefBased/>
  <w15:docId w15:val="{51DC122E-FE9D-4576-8F5F-46DDA4D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jaco\Downloads\Group%20Project%20Timeshee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Project Timesheet (1).dotx</Template>
  <TotalTime>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Tapp</dc:creator>
  <cp:keywords/>
  <dc:description/>
  <cp:lastModifiedBy>Tapp, Jacob</cp:lastModifiedBy>
  <cp:revision>1</cp:revision>
  <dcterms:created xsi:type="dcterms:W3CDTF">2021-06-19T23:52:00Z</dcterms:created>
  <dcterms:modified xsi:type="dcterms:W3CDTF">2021-06-19T23:55:00Z</dcterms:modified>
</cp:coreProperties>
</file>